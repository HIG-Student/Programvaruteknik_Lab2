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bookmarkStart w:id="0" w:name="_GoBack"/>
      <w:bookmarkEnd w:id="0"/>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766D5F"/>
    <w:p w:rsidR="00F15094" w:rsidRPr="008F4B47" w:rsidRDefault="00F15094" w:rsidP="00F15094">
      <w:pPr>
        <w:jc w:val="center"/>
        <w:rPr>
          <w:b/>
          <w:sz w:val="32"/>
          <w:szCs w:val="32"/>
        </w:rPr>
      </w:pPr>
      <w:r w:rsidRPr="008F4B47">
        <w:rPr>
          <w:b/>
          <w:sz w:val="32"/>
          <w:szCs w:val="32"/>
        </w:rPr>
        <w:t>Kursens namn, poäng och termin</w:t>
      </w: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r>
        <w:t>Laborationens namn/nummer</w:t>
      </w:r>
    </w:p>
    <w:p w:rsidR="00F15094" w:rsidRDefault="00F15094" w:rsidP="00F15094">
      <w:pPr>
        <w:jc w:val="center"/>
      </w:pPr>
    </w:p>
    <w:p w:rsidR="00F15094" w:rsidRDefault="00F15094" w:rsidP="00F15094">
      <w:pPr>
        <w:jc w:val="center"/>
      </w:pPr>
      <w:r>
        <w:t>av</w:t>
      </w:r>
    </w:p>
    <w:p w:rsidR="00F15094" w:rsidRDefault="00F15094" w:rsidP="00F15094">
      <w:pPr>
        <w:jc w:val="center"/>
      </w:pPr>
    </w:p>
    <w:p w:rsidR="00F15094" w:rsidRDefault="00F15094" w:rsidP="00F15094">
      <w:pPr>
        <w:jc w:val="center"/>
      </w:pPr>
      <w:r>
        <w:t>Författarens namn</w:t>
      </w:r>
    </w:p>
    <w:p w:rsidR="00F15094" w:rsidRDefault="00F15094" w:rsidP="00F15094">
      <w:pPr>
        <w:jc w:val="center"/>
      </w:pPr>
    </w:p>
    <w:p w:rsidR="00F15094" w:rsidRDefault="00F15094" w:rsidP="00F15094">
      <w:pPr>
        <w:jc w:val="center"/>
      </w:pPr>
    </w:p>
    <w:p w:rsidR="00F15094" w:rsidRDefault="00F15094" w:rsidP="00F15094">
      <w:pPr>
        <w:jc w:val="center"/>
      </w:pPr>
    </w:p>
    <w:p w:rsidR="00F15094" w:rsidRDefault="00F15094" w:rsidP="00F15094">
      <w:pPr>
        <w:jc w:val="center"/>
      </w:pPr>
      <w:r>
        <w:t>Akademin för teknik och miljö</w:t>
      </w:r>
    </w:p>
    <w:p w:rsidR="00F15094" w:rsidRDefault="00F15094" w:rsidP="00F15094">
      <w:pPr>
        <w:jc w:val="center"/>
      </w:pPr>
      <w:r>
        <w:t>Högskolan i Gävle</w:t>
      </w:r>
    </w:p>
    <w:p w:rsidR="00F15094" w:rsidRDefault="00F15094" w:rsidP="00F15094">
      <w:pPr>
        <w:jc w:val="center"/>
      </w:pPr>
    </w:p>
    <w:p w:rsidR="00F15094" w:rsidRDefault="00F15094" w:rsidP="00F15094">
      <w:pPr>
        <w:jc w:val="center"/>
      </w:pPr>
      <w:r>
        <w:t>S-801 76 Gävle, Sweden</w:t>
      </w: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801B52" w:rsidRDefault="00801B52" w:rsidP="00C40573">
      <w:pPr>
        <w:ind w:left="567"/>
      </w:pPr>
    </w:p>
    <w:p w:rsidR="00F15094" w:rsidRDefault="00F15094" w:rsidP="00C40573">
      <w:pPr>
        <w:pStyle w:val="Ingetavstnd"/>
        <w:ind w:left="567"/>
      </w:pPr>
    </w:p>
    <w:sdt>
      <w:sdtPr>
        <w:rPr>
          <w:rFonts w:ascii="Bookman Old Style" w:eastAsiaTheme="minorHAnsi" w:hAnsi="Bookman Old Style" w:cstheme="minorBidi"/>
          <w:b w:val="0"/>
          <w:bCs w:val="0"/>
          <w:color w:val="auto"/>
          <w:sz w:val="20"/>
          <w:szCs w:val="22"/>
          <w:lang w:eastAsia="en-US"/>
        </w:rPr>
        <w:id w:val="237144268"/>
        <w:docPartObj>
          <w:docPartGallery w:val="Table of Contents"/>
          <w:docPartUnique/>
        </w:docPartObj>
      </w:sdtPr>
      <w:sdtEndPr/>
      <w:sdtContent>
        <w:p w:rsidR="00C40573" w:rsidRDefault="00C40573" w:rsidP="00C40573">
          <w:pPr>
            <w:pStyle w:val="Innehllsfrteckningsrubrik"/>
            <w:ind w:left="567"/>
          </w:pPr>
          <w:r>
            <w:t>Innehållsförteckning</w:t>
          </w:r>
        </w:p>
        <w:p w:rsidR="00C40573" w:rsidRDefault="00C40573" w:rsidP="00C40573">
          <w:pPr>
            <w:pStyle w:val="Innehll1"/>
            <w:tabs>
              <w:tab w:val="right" w:leader="dot" w:pos="7359"/>
            </w:tabs>
            <w:ind w:left="567"/>
            <w:rPr>
              <w:rFonts w:asciiTheme="minorHAnsi" w:eastAsiaTheme="minorEastAsia" w:hAnsiTheme="minorHAnsi" w:cstheme="minorBidi"/>
              <w:noProof/>
              <w:sz w:val="22"/>
              <w:szCs w:val="22"/>
            </w:rPr>
          </w:pPr>
          <w:r>
            <w:rPr>
              <w:sz w:val="20"/>
              <w:szCs w:val="20"/>
            </w:rPr>
            <w:fldChar w:fldCharType="begin"/>
          </w:r>
          <w:r w:rsidRPr="00C40573">
            <w:rPr>
              <w:sz w:val="20"/>
              <w:szCs w:val="20"/>
            </w:rPr>
            <w:instrText xml:space="preserve"> TOC \o "1-3" \h \z \u </w:instrText>
          </w:r>
          <w:r>
            <w:rPr>
              <w:sz w:val="20"/>
              <w:szCs w:val="20"/>
            </w:rPr>
            <w:fldChar w:fldCharType="separate"/>
          </w:r>
          <w:hyperlink w:anchor="_Toc410311238" w:history="1">
            <w:r w:rsidRPr="00C40573">
              <w:rPr>
                <w:rStyle w:val="Hyperlnk"/>
                <w:rFonts w:ascii="Bookman Old Style" w:hAnsi="Bookman Old Style"/>
                <w:noProof/>
                <w:sz w:val="20"/>
                <w:szCs w:val="20"/>
              </w:rPr>
              <w:t>Inledning</w:t>
            </w:r>
            <w:r>
              <w:rPr>
                <w:noProof/>
                <w:webHidden/>
              </w:rPr>
              <w:tab/>
            </w:r>
            <w:r>
              <w:rPr>
                <w:noProof/>
                <w:webHidden/>
              </w:rPr>
              <w:fldChar w:fldCharType="begin"/>
            </w:r>
            <w:r>
              <w:rPr>
                <w:noProof/>
                <w:webHidden/>
              </w:rPr>
              <w:instrText xml:space="preserve"> PAGEREF _Toc410311238 \h </w:instrText>
            </w:r>
            <w:r>
              <w:rPr>
                <w:noProof/>
                <w:webHidden/>
              </w:rPr>
            </w:r>
            <w:r>
              <w:rPr>
                <w:noProof/>
                <w:webHidden/>
              </w:rPr>
              <w:fldChar w:fldCharType="separate"/>
            </w:r>
            <w:r>
              <w:rPr>
                <w:noProof/>
                <w:webHidden/>
              </w:rPr>
              <w:t>1</w:t>
            </w:r>
            <w:r>
              <w:rPr>
                <w:noProof/>
                <w:webHidden/>
              </w:rPr>
              <w:fldChar w:fldCharType="end"/>
            </w:r>
          </w:hyperlink>
        </w:p>
        <w:p w:rsidR="00C40573" w:rsidRDefault="00CB2E8F" w:rsidP="00C40573">
          <w:pPr>
            <w:pStyle w:val="Innehll1"/>
            <w:tabs>
              <w:tab w:val="right" w:leader="dot" w:pos="7359"/>
            </w:tabs>
            <w:ind w:left="567"/>
            <w:rPr>
              <w:rFonts w:asciiTheme="minorHAnsi" w:eastAsiaTheme="minorEastAsia" w:hAnsiTheme="minorHAnsi" w:cstheme="minorBidi"/>
              <w:noProof/>
              <w:sz w:val="22"/>
              <w:szCs w:val="22"/>
            </w:rPr>
          </w:pPr>
          <w:hyperlink w:anchor="_Toc410311239" w:history="1">
            <w:r w:rsidR="00C40573" w:rsidRPr="00C40573">
              <w:rPr>
                <w:rStyle w:val="Hyperlnk"/>
                <w:rFonts w:ascii="Bookman Old Style" w:hAnsi="Bookman Old Style"/>
                <w:noProof/>
                <w:sz w:val="20"/>
                <w:szCs w:val="20"/>
              </w:rPr>
              <w:t>Metod</w:t>
            </w:r>
            <w:r w:rsidR="00C40573">
              <w:rPr>
                <w:noProof/>
                <w:webHidden/>
              </w:rPr>
              <w:tab/>
            </w:r>
            <w:r w:rsidR="00C40573">
              <w:rPr>
                <w:noProof/>
                <w:webHidden/>
              </w:rPr>
              <w:fldChar w:fldCharType="begin"/>
            </w:r>
            <w:r w:rsidR="00C40573">
              <w:rPr>
                <w:noProof/>
                <w:webHidden/>
              </w:rPr>
              <w:instrText xml:space="preserve"> PAGEREF _Toc410311239 \h </w:instrText>
            </w:r>
            <w:r w:rsidR="00C40573">
              <w:rPr>
                <w:noProof/>
                <w:webHidden/>
              </w:rPr>
            </w:r>
            <w:r w:rsidR="00C40573">
              <w:rPr>
                <w:noProof/>
                <w:webHidden/>
              </w:rPr>
              <w:fldChar w:fldCharType="separate"/>
            </w:r>
            <w:r w:rsidR="00C40573">
              <w:rPr>
                <w:noProof/>
                <w:webHidden/>
              </w:rPr>
              <w:t>1</w:t>
            </w:r>
            <w:r w:rsidR="00C40573">
              <w:rPr>
                <w:noProof/>
                <w:webHidden/>
              </w:rPr>
              <w:fldChar w:fldCharType="end"/>
            </w:r>
          </w:hyperlink>
        </w:p>
        <w:p w:rsidR="00C40573" w:rsidRDefault="00CB2E8F" w:rsidP="00C40573">
          <w:pPr>
            <w:pStyle w:val="Innehll1"/>
            <w:tabs>
              <w:tab w:val="right" w:leader="dot" w:pos="7359"/>
            </w:tabs>
            <w:ind w:left="567"/>
            <w:rPr>
              <w:rFonts w:asciiTheme="minorHAnsi" w:eastAsiaTheme="minorEastAsia" w:hAnsiTheme="minorHAnsi" w:cstheme="minorBidi"/>
              <w:noProof/>
              <w:sz w:val="22"/>
              <w:szCs w:val="22"/>
            </w:rPr>
          </w:pPr>
          <w:hyperlink w:anchor="_Toc410311240" w:history="1">
            <w:r w:rsidR="00C40573" w:rsidRPr="00C40573">
              <w:rPr>
                <w:rStyle w:val="Hyperlnk"/>
                <w:rFonts w:ascii="Bookman Old Style" w:hAnsi="Bookman Old Style"/>
                <w:noProof/>
                <w:sz w:val="20"/>
                <w:szCs w:val="20"/>
              </w:rPr>
              <w:t>Resultat</w:t>
            </w:r>
            <w:r w:rsidR="00C40573">
              <w:rPr>
                <w:noProof/>
                <w:webHidden/>
              </w:rPr>
              <w:tab/>
            </w:r>
            <w:r w:rsidR="00C40573">
              <w:rPr>
                <w:noProof/>
                <w:webHidden/>
              </w:rPr>
              <w:fldChar w:fldCharType="begin"/>
            </w:r>
            <w:r w:rsidR="00C40573">
              <w:rPr>
                <w:noProof/>
                <w:webHidden/>
              </w:rPr>
              <w:instrText xml:space="preserve"> PAGEREF _Toc410311240 \h </w:instrText>
            </w:r>
            <w:r w:rsidR="00C40573">
              <w:rPr>
                <w:noProof/>
                <w:webHidden/>
              </w:rPr>
            </w:r>
            <w:r w:rsidR="00C40573">
              <w:rPr>
                <w:noProof/>
                <w:webHidden/>
              </w:rPr>
              <w:fldChar w:fldCharType="separate"/>
            </w:r>
            <w:r w:rsidR="00C40573">
              <w:rPr>
                <w:noProof/>
                <w:webHidden/>
              </w:rPr>
              <w:t>2</w:t>
            </w:r>
            <w:r w:rsidR="00C40573">
              <w:rPr>
                <w:noProof/>
                <w:webHidden/>
              </w:rPr>
              <w:fldChar w:fldCharType="end"/>
            </w:r>
          </w:hyperlink>
        </w:p>
        <w:p w:rsidR="00C40573" w:rsidRDefault="00CB2E8F" w:rsidP="00C40573">
          <w:pPr>
            <w:pStyle w:val="Innehll1"/>
            <w:tabs>
              <w:tab w:val="right" w:leader="dot" w:pos="7359"/>
            </w:tabs>
            <w:ind w:left="567"/>
            <w:rPr>
              <w:rFonts w:asciiTheme="minorHAnsi" w:eastAsiaTheme="minorEastAsia" w:hAnsiTheme="minorHAnsi" w:cstheme="minorBidi"/>
              <w:noProof/>
              <w:sz w:val="22"/>
              <w:szCs w:val="22"/>
            </w:rPr>
          </w:pPr>
          <w:hyperlink w:anchor="_Toc410311241" w:history="1">
            <w:r w:rsidR="00C40573" w:rsidRPr="00C40573">
              <w:rPr>
                <w:rStyle w:val="Hyperlnk"/>
                <w:rFonts w:ascii="Bookman Old Style" w:hAnsi="Bookman Old Style"/>
                <w:noProof/>
                <w:sz w:val="20"/>
                <w:szCs w:val="20"/>
              </w:rPr>
              <w:t>Diskussion</w:t>
            </w:r>
            <w:r w:rsidR="00C40573">
              <w:rPr>
                <w:noProof/>
                <w:webHidden/>
              </w:rPr>
              <w:tab/>
            </w:r>
            <w:r w:rsidR="00C40573">
              <w:rPr>
                <w:noProof/>
                <w:webHidden/>
              </w:rPr>
              <w:fldChar w:fldCharType="begin"/>
            </w:r>
            <w:r w:rsidR="00C40573">
              <w:rPr>
                <w:noProof/>
                <w:webHidden/>
              </w:rPr>
              <w:instrText xml:space="preserve"> PAGEREF _Toc410311241 \h </w:instrText>
            </w:r>
            <w:r w:rsidR="00C40573">
              <w:rPr>
                <w:noProof/>
                <w:webHidden/>
              </w:rPr>
            </w:r>
            <w:r w:rsidR="00C40573">
              <w:rPr>
                <w:noProof/>
                <w:webHidden/>
              </w:rPr>
              <w:fldChar w:fldCharType="separate"/>
            </w:r>
            <w:r w:rsidR="00C40573">
              <w:rPr>
                <w:noProof/>
                <w:webHidden/>
              </w:rPr>
              <w:t>2</w:t>
            </w:r>
            <w:r w:rsidR="00C40573">
              <w:rPr>
                <w:noProof/>
                <w:webHidden/>
              </w:rPr>
              <w:fldChar w:fldCharType="end"/>
            </w:r>
          </w:hyperlink>
        </w:p>
        <w:p w:rsidR="00C40573" w:rsidRDefault="00CB2E8F" w:rsidP="00C40573">
          <w:pPr>
            <w:pStyle w:val="Innehll1"/>
            <w:tabs>
              <w:tab w:val="right" w:leader="dot" w:pos="7359"/>
            </w:tabs>
            <w:ind w:left="567"/>
            <w:rPr>
              <w:rFonts w:asciiTheme="minorHAnsi" w:eastAsiaTheme="minorEastAsia" w:hAnsiTheme="minorHAnsi" w:cstheme="minorBidi"/>
              <w:noProof/>
              <w:sz w:val="22"/>
              <w:szCs w:val="22"/>
            </w:rPr>
          </w:pPr>
          <w:hyperlink w:anchor="_Toc410311242" w:history="1">
            <w:r w:rsidR="00C40573" w:rsidRPr="00C40573">
              <w:rPr>
                <w:rStyle w:val="Hyperlnk"/>
                <w:rFonts w:ascii="Bookman Old Style" w:hAnsi="Bookman Old Style"/>
                <w:noProof/>
                <w:sz w:val="20"/>
                <w:szCs w:val="20"/>
              </w:rPr>
              <w:t>Referenser</w:t>
            </w:r>
            <w:r w:rsidR="00C40573">
              <w:rPr>
                <w:noProof/>
                <w:webHidden/>
              </w:rPr>
              <w:tab/>
            </w:r>
            <w:r w:rsidR="00C40573">
              <w:rPr>
                <w:noProof/>
                <w:webHidden/>
              </w:rPr>
              <w:fldChar w:fldCharType="begin"/>
            </w:r>
            <w:r w:rsidR="00C40573">
              <w:rPr>
                <w:noProof/>
                <w:webHidden/>
              </w:rPr>
              <w:instrText xml:space="preserve"> PAGEREF _Toc410311242 \h </w:instrText>
            </w:r>
            <w:r w:rsidR="00C40573">
              <w:rPr>
                <w:noProof/>
                <w:webHidden/>
              </w:rPr>
            </w:r>
            <w:r w:rsidR="00C40573">
              <w:rPr>
                <w:noProof/>
                <w:webHidden/>
              </w:rPr>
              <w:fldChar w:fldCharType="separate"/>
            </w:r>
            <w:r w:rsidR="00C40573">
              <w:rPr>
                <w:noProof/>
                <w:webHidden/>
              </w:rPr>
              <w:t>3</w:t>
            </w:r>
            <w:r w:rsidR="00C40573">
              <w:rPr>
                <w:noProof/>
                <w:webHidden/>
              </w:rPr>
              <w:fldChar w:fldCharType="end"/>
            </w:r>
          </w:hyperlink>
        </w:p>
        <w:p w:rsidR="00C40573" w:rsidRDefault="00CB2E8F" w:rsidP="00C40573">
          <w:pPr>
            <w:pStyle w:val="Innehll1"/>
            <w:tabs>
              <w:tab w:val="right" w:leader="dot" w:pos="7359"/>
            </w:tabs>
            <w:ind w:left="567"/>
            <w:rPr>
              <w:rFonts w:asciiTheme="minorHAnsi" w:eastAsiaTheme="minorEastAsia" w:hAnsiTheme="minorHAnsi" w:cstheme="minorBidi"/>
              <w:noProof/>
              <w:sz w:val="22"/>
              <w:szCs w:val="22"/>
            </w:rPr>
          </w:pPr>
          <w:hyperlink w:anchor="_Toc410311243" w:history="1">
            <w:r w:rsidR="00C40573" w:rsidRPr="00C40573">
              <w:rPr>
                <w:rStyle w:val="Hyperlnk"/>
                <w:rFonts w:ascii="Bookman Old Style" w:hAnsi="Bookman Old Style"/>
                <w:noProof/>
                <w:sz w:val="20"/>
                <w:szCs w:val="20"/>
              </w:rPr>
              <w:t>Bilagor</w:t>
            </w:r>
            <w:r w:rsidR="00C40573">
              <w:rPr>
                <w:noProof/>
                <w:webHidden/>
              </w:rPr>
              <w:tab/>
            </w:r>
            <w:r w:rsidR="00C40573">
              <w:rPr>
                <w:noProof/>
                <w:webHidden/>
              </w:rPr>
              <w:fldChar w:fldCharType="begin"/>
            </w:r>
            <w:r w:rsidR="00C40573">
              <w:rPr>
                <w:noProof/>
                <w:webHidden/>
              </w:rPr>
              <w:instrText xml:space="preserve"> PAGEREF _Toc410311243 \h </w:instrText>
            </w:r>
            <w:r w:rsidR="00C40573">
              <w:rPr>
                <w:noProof/>
                <w:webHidden/>
              </w:rPr>
            </w:r>
            <w:r w:rsidR="00C40573">
              <w:rPr>
                <w:noProof/>
                <w:webHidden/>
              </w:rPr>
              <w:fldChar w:fldCharType="separate"/>
            </w:r>
            <w:r w:rsidR="00C40573">
              <w:rPr>
                <w:noProof/>
                <w:webHidden/>
              </w:rPr>
              <w:t>4</w:t>
            </w:r>
            <w:r w:rsidR="00C40573">
              <w:rPr>
                <w:noProof/>
                <w:webHidden/>
              </w:rPr>
              <w:fldChar w:fldCharType="end"/>
            </w:r>
          </w:hyperlink>
        </w:p>
        <w:p w:rsidR="00C40573" w:rsidRDefault="00C40573" w:rsidP="00C40573">
          <w:pPr>
            <w:ind w:left="567"/>
          </w:pPr>
          <w:r>
            <w:rPr>
              <w:b/>
              <w:bCs/>
            </w:rPr>
            <w:fldChar w:fldCharType="end"/>
          </w:r>
        </w:p>
      </w:sdtContent>
    </w:sdt>
    <w:p w:rsidR="00F15094" w:rsidRDefault="00F15094" w:rsidP="00C40573">
      <w:pPr>
        <w:pStyle w:val="Ingetavstnd"/>
        <w:ind w:left="567"/>
      </w:pPr>
    </w:p>
    <w:p w:rsidR="004A4279" w:rsidRDefault="004A4279" w:rsidP="00C40573">
      <w:pPr>
        <w:pStyle w:val="Ingetavstnd"/>
        <w:ind w:left="567"/>
      </w:pPr>
    </w:p>
    <w:p w:rsidR="004A4279" w:rsidRDefault="004A4279">
      <w:pPr>
        <w:spacing w:after="0" w:line="240" w:lineRule="auto"/>
      </w:pPr>
      <w:r>
        <w:br w:type="page"/>
      </w:r>
    </w:p>
    <w:p w:rsidR="004A4279" w:rsidRDefault="00F15094">
      <w:pPr>
        <w:spacing w:after="0" w:line="240" w:lineRule="auto"/>
        <w:sectPr w:rsidR="004A4279" w:rsidSect="00C40573">
          <w:footerReference w:type="default" r:id="rId13"/>
          <w:pgSz w:w="11906" w:h="16838"/>
          <w:pgMar w:top="1418" w:right="2552" w:bottom="1418" w:left="1985" w:header="709" w:footer="709" w:gutter="0"/>
          <w:pgNumType w:start="1"/>
          <w:cols w:space="708"/>
          <w:docGrid w:linePitch="360"/>
        </w:sectPr>
      </w:pPr>
      <w:r>
        <w:lastRenderedPageBreak/>
        <w:br w:type="page"/>
      </w:r>
    </w:p>
    <w:p w:rsidR="00F15094" w:rsidRPr="004A4279" w:rsidRDefault="00F15094" w:rsidP="004A4279">
      <w:pPr>
        <w:pStyle w:val="Rubrik1"/>
        <w:keepLines/>
        <w:spacing w:before="480" w:line="276" w:lineRule="auto"/>
        <w:rPr>
          <w:rFonts w:ascii="Bookman Old Style" w:hAnsi="Bookman Old Style"/>
          <w:b/>
          <w:color w:val="365F91" w:themeColor="accent1" w:themeShade="BF"/>
          <w:kern w:val="0"/>
          <w:sz w:val="28"/>
          <w:szCs w:val="28"/>
        </w:rPr>
      </w:pPr>
      <w:bookmarkStart w:id="1" w:name="_Toc379271509"/>
      <w:bookmarkStart w:id="2" w:name="_Toc410311238"/>
      <w:r w:rsidRPr="004A4279">
        <w:rPr>
          <w:rFonts w:ascii="Bookman Old Style" w:hAnsi="Bookman Old Style"/>
          <w:b/>
          <w:color w:val="365F91" w:themeColor="accent1" w:themeShade="BF"/>
          <w:kern w:val="0"/>
          <w:sz w:val="28"/>
          <w:szCs w:val="28"/>
        </w:rPr>
        <w:lastRenderedPageBreak/>
        <w:t>Inledning</w:t>
      </w:r>
      <w:bookmarkEnd w:id="1"/>
      <w:bookmarkEnd w:id="2"/>
    </w:p>
    <w:p w:rsidR="00F15094" w:rsidRDefault="00F15094" w:rsidP="00F15094">
      <w:pPr>
        <w:pStyle w:val="StyckeefterRubrik"/>
      </w:pPr>
      <w:r w:rsidRPr="00451773">
        <w:t>Här beskrivs bakgrunden till arbetet som har genomförts. Beroende på arbete kan det vara allt från en kort presentation till ganska så omfattande text om man har mycket bakgrundsfakta att ta hänsyn till. Finns det flera delmoment i arbetet kan det bli nödvändigt att ha underrubriker (Rubrik 2 format)</w:t>
      </w:r>
    </w:p>
    <w:p w:rsidR="00F15094" w:rsidRDefault="00F15094" w:rsidP="00F15094">
      <w:pPr>
        <w:pStyle w:val="Stycke"/>
      </w:pPr>
      <w:r>
        <w:t xml:space="preserve">Tänk på att skapa nya stycken (som detta) i större textmassor för att få mer ”luft” i dokumentet (nya stycken skapas med ett </w:t>
      </w:r>
      <w:proofErr w:type="spellStart"/>
      <w:r>
        <w:t>Enter</w:t>
      </w:r>
      <w:proofErr w:type="spellEnd"/>
      <w:r>
        <w:t>-slag). Lämpligt är att skapa nya stycken när man känner att texten delvis handlar om nya saker. Observera att det finns 2 varianter av Stycketext dels ”Stycke” som denna text (med indrag på första raden) och dels ”Stycke efter Rubrik” som inte har indrag. Stycket ovanför detta är alltså ”Stycke efter Rubrik”.</w:t>
      </w:r>
    </w:p>
    <w:p w:rsidR="00F15094" w:rsidRDefault="00F15094" w:rsidP="00F15094">
      <w:pPr>
        <w:pStyle w:val="Stycke"/>
      </w:pPr>
      <w:r>
        <w:t>Om möjligt skall ni försöka skapa referenser för ert arbete, närhelst ni kan skall ni försöka ”hänga fast” det ni påstår, utför eller diskuterar mot externa källor. Ett enkelt exempel är att under Inledning referera till en kursboks kapitel som behandlar just det som laboration handlat om.</w:t>
      </w:r>
      <w:r>
        <w:br/>
        <w:t>Två exempel:</w:t>
      </w:r>
    </w:p>
    <w:p w:rsidR="00F15094" w:rsidRPr="0048531B" w:rsidRDefault="00F15094" w:rsidP="0048531B">
      <w:pPr>
        <w:pStyle w:val="Citat0"/>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Laborationen handlar om att installerar Linux på någon typ av hårdvara. Linux är ett operativsystem som är baserat på öppen källkod </w:t>
      </w:r>
      <w:sdt>
        <w:sdtPr>
          <w:rPr>
            <w:rFonts w:ascii="Bookman Old Style" w:eastAsiaTheme="minorHAnsi" w:hAnsi="Bookman Old Style" w:cstheme="minorBidi"/>
            <w:i/>
            <w:color w:val="000000" w:themeColor="text1"/>
            <w:sz w:val="20"/>
            <w:szCs w:val="22"/>
          </w:rPr>
          <w:id w:val="1998683725"/>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 CITATION Lin14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[1]</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 xml:space="preserve">. I detta fall beskrivs en installation av Linux på en mikrodator, </w:t>
      </w:r>
      <w:proofErr w:type="spellStart"/>
      <w:r w:rsidRPr="0048531B">
        <w:rPr>
          <w:rFonts w:ascii="Bookman Old Style" w:eastAsiaTheme="minorHAnsi" w:hAnsi="Bookman Old Style" w:cstheme="minorBidi"/>
          <w:i/>
          <w:color w:val="000000" w:themeColor="text1"/>
          <w:sz w:val="20"/>
          <w:szCs w:val="22"/>
        </w:rPr>
        <w:t>Raspberry</w:t>
      </w:r>
      <w:proofErr w:type="spellEnd"/>
      <w:r w:rsidRPr="0048531B">
        <w:rPr>
          <w:rFonts w:ascii="Bookman Old Style" w:eastAsiaTheme="minorHAnsi" w:hAnsi="Bookman Old Style" w:cstheme="minorBidi"/>
          <w:i/>
          <w:color w:val="000000" w:themeColor="text1"/>
          <w:sz w:val="20"/>
          <w:szCs w:val="22"/>
        </w:rPr>
        <w:t xml:space="preserve"> Pi, som är en mycket liten billig kretskortsdator</w:t>
      </w:r>
      <w:sdt>
        <w:sdtPr>
          <w:rPr>
            <w:rFonts w:ascii="Bookman Old Style" w:eastAsiaTheme="minorHAnsi" w:hAnsi="Bookman Old Style" w:cstheme="minorBidi"/>
            <w:i/>
            <w:color w:val="000000" w:themeColor="text1"/>
            <w:sz w:val="20"/>
            <w:szCs w:val="22"/>
          </w:rPr>
          <w:id w:val="82112770"/>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 CITATION Ras14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 xml:space="preserve"> [2]</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w:t>
      </w:r>
    </w:p>
    <w:p w:rsidR="00F15094" w:rsidRPr="0048531B" w:rsidRDefault="00F15094" w:rsidP="0048531B">
      <w:pPr>
        <w:pStyle w:val="Citat0"/>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Under arbetet har vi försökt att hålla oss till de riktlinjer som beskrivs i kursboken Clean </w:t>
      </w:r>
      <w:proofErr w:type="spellStart"/>
      <w:r w:rsidRPr="0048531B">
        <w:rPr>
          <w:rFonts w:ascii="Bookman Old Style" w:eastAsiaTheme="minorHAnsi" w:hAnsi="Bookman Old Style" w:cstheme="minorBidi"/>
          <w:i/>
          <w:color w:val="000000" w:themeColor="text1"/>
          <w:sz w:val="20"/>
          <w:szCs w:val="22"/>
        </w:rPr>
        <w:t>Codes</w:t>
      </w:r>
      <w:proofErr w:type="spellEnd"/>
      <w:r w:rsidRPr="0048531B">
        <w:rPr>
          <w:rFonts w:ascii="Bookman Old Style" w:eastAsiaTheme="minorHAnsi" w:hAnsi="Bookman Old Style" w:cstheme="minorBidi"/>
          <w:i/>
          <w:color w:val="000000" w:themeColor="text1"/>
          <w:sz w:val="20"/>
          <w:szCs w:val="22"/>
        </w:rPr>
        <w:t xml:space="preserve"> kapitel 2 om meningsfulla namn </w:t>
      </w:r>
      <w:sdt>
        <w:sdtPr>
          <w:rPr>
            <w:rFonts w:ascii="Bookman Old Style" w:eastAsiaTheme="minorHAnsi" w:hAnsi="Bookman Old Style" w:cstheme="minorBidi"/>
            <w:i/>
            <w:color w:val="000000" w:themeColor="text1"/>
            <w:sz w:val="20"/>
            <w:szCs w:val="22"/>
          </w:rPr>
          <w:id w:val="2103753987"/>
          <w:citation/>
        </w:sdtPr>
        <w:sdtEndPr/>
        <w:sdtContent>
          <w:r w:rsidRPr="0048531B">
            <w:rPr>
              <w:rFonts w:ascii="Bookman Old Style" w:eastAsiaTheme="minorHAnsi" w:hAnsi="Bookman Old Style" w:cstheme="minorBidi"/>
              <w:i/>
              <w:color w:val="000000" w:themeColor="text1"/>
              <w:sz w:val="20"/>
              <w:szCs w:val="22"/>
            </w:rPr>
            <w:fldChar w:fldCharType="begin"/>
          </w:r>
          <w:r w:rsidRPr="0048531B">
            <w:rPr>
              <w:rFonts w:ascii="Bookman Old Style" w:eastAsiaTheme="minorHAnsi" w:hAnsi="Bookman Old Style" w:cstheme="minorBidi"/>
              <w:i/>
              <w:color w:val="000000" w:themeColor="text1"/>
              <w:sz w:val="20"/>
              <w:szCs w:val="22"/>
            </w:rPr>
            <w:instrText xml:space="preserve">CITATION Rob12 \l 1053 </w:instrText>
          </w:r>
          <w:r w:rsidRPr="0048531B">
            <w:rPr>
              <w:rFonts w:ascii="Bookman Old Style" w:eastAsiaTheme="minorHAnsi" w:hAnsi="Bookman Old Style" w:cstheme="minorBidi"/>
              <w:i/>
              <w:color w:val="000000" w:themeColor="text1"/>
              <w:sz w:val="20"/>
              <w:szCs w:val="22"/>
            </w:rPr>
            <w:fldChar w:fldCharType="separate"/>
          </w:r>
          <w:r w:rsidRPr="0048531B">
            <w:rPr>
              <w:rFonts w:ascii="Bookman Old Style" w:eastAsiaTheme="minorHAnsi" w:hAnsi="Bookman Old Style" w:cstheme="minorBidi"/>
              <w:i/>
              <w:color w:val="000000" w:themeColor="text1"/>
              <w:sz w:val="20"/>
              <w:szCs w:val="22"/>
            </w:rPr>
            <w:t>[3]</w:t>
          </w:r>
          <w:r w:rsidRPr="0048531B">
            <w:rPr>
              <w:rFonts w:ascii="Bookman Old Style" w:eastAsiaTheme="minorHAnsi" w:hAnsi="Bookman Old Style" w:cstheme="minorBidi"/>
              <w:i/>
              <w:color w:val="000000" w:themeColor="text1"/>
              <w:sz w:val="20"/>
              <w:szCs w:val="22"/>
            </w:rPr>
            <w:fldChar w:fldCharType="end"/>
          </w:r>
        </w:sdtContent>
      </w:sdt>
      <w:r w:rsidRPr="0048531B">
        <w:rPr>
          <w:rFonts w:ascii="Bookman Old Style" w:eastAsiaTheme="minorHAnsi" w:hAnsi="Bookman Old Style" w:cstheme="minorBidi"/>
          <w:i/>
          <w:color w:val="000000" w:themeColor="text1"/>
          <w:sz w:val="20"/>
          <w:szCs w:val="22"/>
        </w:rPr>
        <w:t>, vilket bl.a. visar sig genom att alla namn är ganska så långa och väldigt beskrivande samt att vi inte har använt några kommentarer i källkoden.</w:t>
      </w:r>
    </w:p>
    <w:p w:rsidR="00F15094" w:rsidRPr="004A4279" w:rsidRDefault="00F15094" w:rsidP="004A4279">
      <w:pPr>
        <w:pStyle w:val="Rubrik1"/>
        <w:keepLines/>
        <w:spacing w:before="480" w:line="276" w:lineRule="auto"/>
        <w:rPr>
          <w:rFonts w:ascii="Bookman Old Style" w:hAnsi="Bookman Old Style"/>
          <w:b/>
          <w:color w:val="365F91" w:themeColor="accent1" w:themeShade="BF"/>
          <w:kern w:val="0"/>
          <w:sz w:val="28"/>
          <w:szCs w:val="28"/>
        </w:rPr>
      </w:pPr>
      <w:bookmarkStart w:id="3" w:name="_Toc379271510"/>
      <w:bookmarkStart w:id="4" w:name="_Toc410311239"/>
      <w:r w:rsidRPr="004A4279">
        <w:rPr>
          <w:rFonts w:ascii="Bookman Old Style" w:hAnsi="Bookman Old Style"/>
          <w:b/>
          <w:color w:val="365F91" w:themeColor="accent1" w:themeShade="BF"/>
          <w:kern w:val="0"/>
          <w:sz w:val="28"/>
          <w:szCs w:val="28"/>
        </w:rPr>
        <w:t>Metod</w:t>
      </w:r>
      <w:bookmarkEnd w:id="3"/>
      <w:bookmarkEnd w:id="4"/>
    </w:p>
    <w:p w:rsidR="00F15094" w:rsidRDefault="00F15094" w:rsidP="00F15094">
      <w:pPr>
        <w:pStyle w:val="StyckeefterRubrik"/>
      </w:pPr>
      <w:r>
        <w:t>Under metod beskrivs hur man har genomfört arbetet. Vilka olika alternativ finns? Vad valdes? Hur genomförde man det?</w:t>
      </w:r>
    </w:p>
    <w:p w:rsidR="00F15094" w:rsidRDefault="00F15094" w:rsidP="00F15094">
      <w:pPr>
        <w:pStyle w:val="Stycke"/>
      </w:pPr>
      <w:r>
        <w:t>I ett större arbete kan metod innehålla vilket beprövat sätt man angripit arbetet på, ex. empirisk testning, undersökningar, statistiska analyser osv.. men i ett mindre arbete, som en laboration, blir det mer en beskrivning av uppställningen man använde, hur man genomförde och vilka olika vägval man funderade på och till slut tog. Även här passar det med referenser till relevant litteratur och källor.</w:t>
      </w:r>
    </w:p>
    <w:p w:rsidR="00F15094" w:rsidRDefault="00F15094" w:rsidP="00F15094">
      <w:pPr>
        <w:pStyle w:val="Stycke"/>
      </w:pPr>
      <w:r>
        <w:t xml:space="preserve">Tänk på att kod och hänvisningar till kod och nyckelord samt filnamn i löpande text skall vara i avvikande teckensnitt. Använd </w:t>
      </w:r>
      <w:r w:rsidRPr="000B1CC1">
        <w:rPr>
          <w:rFonts w:ascii="Courier New" w:hAnsi="Courier New" w:cs="Courier New"/>
        </w:rPr>
        <w:t>Curier New</w:t>
      </w:r>
      <w:r>
        <w:t xml:space="preserve"> för detta, ev. i fet stil.</w:t>
      </w:r>
      <w:r>
        <w:br/>
        <w:t>Exempel:</w:t>
      </w:r>
    </w:p>
    <w:p w:rsidR="00F15094" w:rsidRPr="0048531B" w:rsidRDefault="00F15094" w:rsidP="0048531B">
      <w:pPr>
        <w:pStyle w:val="Citat0"/>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 xml:space="preserve">För att kontrollerar nätverksinställningarna använde vi </w:t>
      </w:r>
      <w:proofErr w:type="spellStart"/>
      <w:proofErr w:type="gramStart"/>
      <w:r w:rsidRPr="0048531B">
        <w:rPr>
          <w:rFonts w:ascii="Bookman Old Style" w:eastAsiaTheme="minorHAnsi" w:hAnsi="Bookman Old Style" w:cstheme="minorBidi"/>
          <w:i/>
          <w:color w:val="000000" w:themeColor="text1"/>
          <w:sz w:val="20"/>
          <w:szCs w:val="22"/>
        </w:rPr>
        <w:t>ipconfig</w:t>
      </w:r>
      <w:proofErr w:type="spellEnd"/>
      <w:r w:rsidRPr="0048531B">
        <w:rPr>
          <w:rFonts w:ascii="Bookman Old Style" w:eastAsiaTheme="minorHAnsi" w:hAnsi="Bookman Old Style" w:cstheme="minorBidi"/>
          <w:i/>
          <w:color w:val="000000" w:themeColor="text1"/>
          <w:sz w:val="20"/>
          <w:szCs w:val="22"/>
        </w:rPr>
        <w:t xml:space="preserve"> /all</w:t>
      </w:r>
      <w:proofErr w:type="gramEnd"/>
      <w:r w:rsidRPr="0048531B">
        <w:rPr>
          <w:rFonts w:ascii="Bookman Old Style" w:eastAsiaTheme="minorHAnsi" w:hAnsi="Bookman Old Style" w:cstheme="minorBidi"/>
          <w:i/>
          <w:color w:val="000000" w:themeColor="text1"/>
          <w:sz w:val="20"/>
          <w:szCs w:val="22"/>
        </w:rPr>
        <w:t xml:space="preserve"> som ger en listning på alla satta IP adresser och MAC adresser.</w:t>
      </w:r>
      <w:r w:rsidRPr="0048531B">
        <w:rPr>
          <w:rFonts w:ascii="Bookman Old Style" w:eastAsiaTheme="minorHAnsi" w:hAnsi="Bookman Old Style" w:cstheme="minorBidi"/>
          <w:i/>
          <w:color w:val="000000" w:themeColor="text1"/>
          <w:sz w:val="20"/>
          <w:szCs w:val="22"/>
        </w:rPr>
        <w:br/>
        <w:t>Scriptet sparades i en fil: ~home/lab1/script.sc som senare gick att köra från BASH skalet.</w:t>
      </w:r>
    </w:p>
    <w:p w:rsidR="00F15094" w:rsidRPr="004A4279" w:rsidRDefault="00F15094" w:rsidP="004A4279">
      <w:pPr>
        <w:pStyle w:val="Rubrik1"/>
        <w:keepLines/>
        <w:spacing w:before="480" w:line="276" w:lineRule="auto"/>
        <w:rPr>
          <w:rFonts w:ascii="Bookman Old Style" w:hAnsi="Bookman Old Style"/>
          <w:b/>
          <w:color w:val="365F91" w:themeColor="accent1" w:themeShade="BF"/>
          <w:kern w:val="0"/>
          <w:sz w:val="28"/>
          <w:szCs w:val="28"/>
        </w:rPr>
      </w:pPr>
      <w:bookmarkStart w:id="5" w:name="_Toc379271511"/>
      <w:bookmarkStart w:id="6" w:name="_Toc410311240"/>
      <w:r w:rsidRPr="004A4279">
        <w:rPr>
          <w:rFonts w:ascii="Bookman Old Style" w:hAnsi="Bookman Old Style"/>
          <w:b/>
          <w:color w:val="365F91" w:themeColor="accent1" w:themeShade="BF"/>
          <w:kern w:val="0"/>
          <w:sz w:val="28"/>
          <w:szCs w:val="28"/>
        </w:rPr>
        <w:lastRenderedPageBreak/>
        <w:t>Resultat</w:t>
      </w:r>
      <w:bookmarkEnd w:id="5"/>
      <w:bookmarkEnd w:id="6"/>
    </w:p>
    <w:p w:rsidR="00F15094" w:rsidRDefault="00F15094" w:rsidP="00F15094">
      <w:pPr>
        <w:pStyle w:val="StyckeefterRubrik"/>
      </w:pPr>
      <w:r>
        <w:t xml:space="preserve">Här kommer det som arbetet mynnar ut i. Vad har åstadkommits? Försök att undvika att lägga in subjektiva åsikter och tyckande. Beskriv och redovisa vad som producerades. I en laborationsrapport skall man här hitta ex. resultatlistningar, </w:t>
      </w:r>
      <w:proofErr w:type="spellStart"/>
      <w:r>
        <w:t>skärmdumpar</w:t>
      </w:r>
      <w:proofErr w:type="spellEnd"/>
      <w:r>
        <w:t>, bilder, modelldiagram, svar på frågor, speciella kodsnutta, osv.. Naturligtvis kan vissa av dessa saker finnas i andra avsnitt, ex. under Metod som en del av genomförandet.</w:t>
      </w:r>
    </w:p>
    <w:p w:rsidR="00F15094" w:rsidRDefault="00F15094" w:rsidP="00F15094">
      <w:pPr>
        <w:pStyle w:val="Stycke"/>
      </w:pPr>
      <w:r>
        <w:t>Kom ihåg att ge bilder ett referensnamn (Bild 1, Figur 3, Tabell 1, osv) och gärna även en mycket kort förklaring. Bilder finns med av en orsak och skall refereras till i texten.</w:t>
      </w:r>
      <w:r>
        <w:br/>
        <w:t>Ex:</w:t>
      </w:r>
    </w:p>
    <w:p w:rsidR="00F15094" w:rsidRPr="0048531B" w:rsidRDefault="00F15094" w:rsidP="0048531B">
      <w:pPr>
        <w:pStyle w:val="Citat0"/>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Som man ser av UML-diagrammet (se Figur 1) har vi skapat en lösning som löser uppgiften på en grundläggande nivå, men p.g.a. tidsbrist inte har någon extra funktionalitet.</w:t>
      </w:r>
    </w:p>
    <w:p w:rsidR="00F15094" w:rsidRDefault="00F15094" w:rsidP="00F15094">
      <w:pPr>
        <w:keepNext/>
        <w:jc w:val="center"/>
      </w:pPr>
      <w:r>
        <w:rPr>
          <w:noProof/>
          <w:lang w:eastAsia="sv-SE"/>
        </w:rPr>
        <w:drawing>
          <wp:inline distT="0" distB="0" distL="0" distR="0" wp14:anchorId="705DD74F" wp14:editId="5B19DDE5">
            <wp:extent cx="3829050" cy="1581150"/>
            <wp:effectExtent l="0" t="0" r="0" b="0"/>
            <wp:docPr id="3" name="Bildobjekt 3"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F15094" w:rsidRDefault="00F15094" w:rsidP="00F15094">
      <w:pPr>
        <w:pStyle w:val="Beskrivning"/>
        <w:jc w:val="center"/>
      </w:pPr>
      <w:r>
        <w:t xml:space="preserve">Figur </w:t>
      </w:r>
      <w:fldSimple w:instr=" SEQ Figur \* ARABIC ">
        <w:r>
          <w:rPr>
            <w:noProof/>
          </w:rPr>
          <w:t>1</w:t>
        </w:r>
      </w:fldSimple>
      <w:r>
        <w:t>. UML-diagram av vår lösning</w:t>
      </w:r>
    </w:p>
    <w:p w:rsidR="00F15094" w:rsidRPr="004A4279" w:rsidRDefault="00F15094" w:rsidP="004A4279">
      <w:pPr>
        <w:pStyle w:val="Rubrik1"/>
        <w:keepLines/>
        <w:spacing w:before="480" w:line="276" w:lineRule="auto"/>
        <w:rPr>
          <w:rFonts w:ascii="Bookman Old Style" w:hAnsi="Bookman Old Style"/>
          <w:b/>
          <w:color w:val="365F91" w:themeColor="accent1" w:themeShade="BF"/>
          <w:kern w:val="0"/>
          <w:sz w:val="28"/>
          <w:szCs w:val="28"/>
        </w:rPr>
      </w:pPr>
      <w:bookmarkStart w:id="7" w:name="_Toc379271512"/>
      <w:bookmarkStart w:id="8" w:name="_Toc410311241"/>
      <w:r w:rsidRPr="004A4279">
        <w:rPr>
          <w:rFonts w:ascii="Bookman Old Style" w:hAnsi="Bookman Old Style"/>
          <w:b/>
          <w:color w:val="365F91" w:themeColor="accent1" w:themeShade="BF"/>
          <w:kern w:val="0"/>
          <w:sz w:val="28"/>
          <w:szCs w:val="28"/>
        </w:rPr>
        <w:t>Diskussion</w:t>
      </w:r>
      <w:bookmarkEnd w:id="7"/>
      <w:bookmarkEnd w:id="8"/>
    </w:p>
    <w:p w:rsidR="00F15094" w:rsidRDefault="00F15094" w:rsidP="00F15094">
      <w:pPr>
        <w:pStyle w:val="StyckeefterRubrik"/>
      </w:pPr>
      <w:r>
        <w:t>Slutligen kommer man till diskussionen där man försöker analysera sitt resultat och koppla det till ev. frågeställningar och val gjorda under Inledning och Metod. Blev det bra eller inte? Här skall man ge uttryck för sina egna personliga reflektioner på sitt arbete. Vid mindre arbeten, typ laborationsrapporter, bör man, förutom att analysera resultatet, åtminstone reflektera över ev. val man gjorde och funderade över under Inledning. I större arbeten bör man försöka värdera sitt resultat och sätta det i perspektiv samt fundera över vad hur arbetet skulle ha kunnat göras mer omfattande eller annorlunda, med tanke på de erfarenheter som skaffats under arbetet.</w:t>
      </w:r>
    </w:p>
    <w:p w:rsidR="00F15094" w:rsidRDefault="00F15094" w:rsidP="00F15094">
      <w:r>
        <w:t>Exempel:</w:t>
      </w:r>
    </w:p>
    <w:p w:rsidR="00F15094" w:rsidRPr="0048531B" w:rsidRDefault="00F15094" w:rsidP="0048531B">
      <w:pPr>
        <w:pStyle w:val="Citat0"/>
        <w:spacing w:before="0" w:after="200" w:line="276" w:lineRule="auto"/>
        <w:ind w:left="567"/>
        <w:rPr>
          <w:rFonts w:ascii="Bookman Old Style" w:eastAsiaTheme="minorHAnsi" w:hAnsi="Bookman Old Style" w:cstheme="minorBidi"/>
          <w:i/>
          <w:color w:val="000000" w:themeColor="text1"/>
          <w:sz w:val="20"/>
          <w:szCs w:val="22"/>
        </w:rPr>
      </w:pPr>
      <w:r w:rsidRPr="0048531B">
        <w:rPr>
          <w:rFonts w:ascii="Bookman Old Style" w:eastAsiaTheme="minorHAnsi" w:hAnsi="Bookman Old Style" w:cstheme="minorBidi"/>
          <w:i/>
          <w:color w:val="000000" w:themeColor="text1"/>
          <w:sz w:val="20"/>
          <w:szCs w:val="22"/>
        </w:rPr>
        <w:t>Vårt program klarar av att hantera alla grundfunktioner som ställdes i uppgiften. Vi prioriterade den enklare lösningen då vi ville vara säkra på att få en fungerande slutprodukt. Med facit i hand inser vi att vi har kunnat lägga till funktioner för felhantering, som diskuterade i inledningen, men det har då funnits en risk att vi inte hunnit färdigt då vi haft en del problem med strukturen på genomföreandet. På det hela är vi nöjda med slutresultatet men med bättre arbetsstruktur hade vi kunna nått längre på samma tid.</w:t>
      </w:r>
    </w:p>
    <w:p w:rsidR="00F15094" w:rsidRDefault="00F15094" w:rsidP="00F15094">
      <w:r>
        <w:br w:type="page"/>
      </w:r>
    </w:p>
    <w:p w:rsidR="0048531B" w:rsidRDefault="0048531B" w:rsidP="0048531B">
      <w:pPr>
        <w:pStyle w:val="Rubrik1"/>
        <w:keepLines/>
        <w:spacing w:before="480" w:line="276" w:lineRule="auto"/>
      </w:pPr>
      <w:bookmarkStart w:id="9" w:name="_Toc410311242"/>
      <w:r w:rsidRPr="004A4279">
        <w:rPr>
          <w:rFonts w:ascii="Bookman Old Style" w:hAnsi="Bookman Old Style"/>
          <w:b/>
          <w:color w:val="365F91" w:themeColor="accent1" w:themeShade="BF"/>
          <w:kern w:val="0"/>
          <w:sz w:val="28"/>
          <w:szCs w:val="28"/>
        </w:rPr>
        <w:lastRenderedPageBreak/>
        <w:t>Referenser</w:t>
      </w:r>
      <w:bookmarkEnd w:id="9"/>
    </w:p>
    <w:p w:rsidR="00F15094" w:rsidRDefault="00F15094" w:rsidP="0048531B">
      <w:pPr>
        <w:pStyle w:val="StyckeefterRubrik"/>
      </w:pPr>
      <w:r>
        <w:t>Här under lägger man in de referenser man ev. har gjort i den löpande texten. Använd IEEE 2006 mall för hur man gör. Observera att Word kallar detta för en Litteraturlista (se Fliken ”Referenser” under ”Infoga källhänvisning”) men det är bara att gå in och ändra namnet senare när man infogat listan. Se exemplet nedan:</w:t>
      </w:r>
    </w:p>
    <w:p w:rsidR="00F15094" w:rsidRPr="004A4279" w:rsidRDefault="006A30ED" w:rsidP="0048531B">
      <w:pPr>
        <w:pStyle w:val="Stycke"/>
      </w:pPr>
      <w:r w:rsidRPr="006A30ED">
        <w:t xml:space="preserve">Tänk på att webbsidor generellt ses som ”sämre” referenser än publicerade böcker och </w:t>
      </w:r>
      <w:r w:rsidR="00F15094" w:rsidRPr="004A4279">
        <w:t>vetenskapliga publikationer. Sedan finns det ju bättre och sämre webbsidor. Försök att hitta officiella sidor om ni skall använda er av webbsidor. Lyckas ni lösa ett programmeringsproblem genom att använda ett forum så är ett tips att hitta ett mer officiellt referensbibliotek där ni nu troligen förstår vad som står där, eftersom ni redan har löst problemet.</w:t>
      </w:r>
    </w:p>
    <w:bookmarkStart w:id="10" w:name="_Toc379271513" w:displacedByCustomXml="next"/>
    <w:sdt>
      <w:sdtPr>
        <w:rPr>
          <w:b/>
          <w:bCs/>
        </w:rPr>
        <w:id w:val="1217866345"/>
        <w:docPartObj>
          <w:docPartGallery w:val="Bibliographies"/>
          <w:docPartUnique/>
        </w:docPartObj>
      </w:sdtPr>
      <w:sdtEndPr>
        <w:rPr>
          <w:b w:val="0"/>
          <w:bCs w:val="0"/>
        </w:rPr>
      </w:sdtEndPr>
      <w:sdtContent>
        <w:bookmarkEnd w:id="10" w:displacedByCustomXml="next"/>
        <w:sdt>
          <w:sdtPr>
            <w:id w:val="111145805"/>
            <w:bibliography/>
          </w:sdtPr>
          <w:sdtEndPr/>
          <w:sdtContent>
            <w:p w:rsidR="00F15094" w:rsidRDefault="00F15094" w:rsidP="00F1509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7140"/>
              </w:tblGrid>
              <w:tr w:rsidR="00F15094" w:rsidTr="000E20E4">
                <w:trPr>
                  <w:tblCellSpacing w:w="15" w:type="dxa"/>
                </w:trPr>
                <w:tc>
                  <w:tcPr>
                    <w:tcW w:w="50" w:type="pct"/>
                    <w:hideMark/>
                  </w:tcPr>
                  <w:p w:rsidR="00F15094" w:rsidRDefault="00F15094" w:rsidP="000E20E4">
                    <w:pPr>
                      <w:pStyle w:val="Litteraturfrteckning"/>
                      <w:rPr>
                        <w:rFonts w:eastAsiaTheme="minorEastAsia"/>
                        <w:noProof/>
                      </w:rPr>
                    </w:pPr>
                    <w:r>
                      <w:rPr>
                        <w:noProof/>
                      </w:rPr>
                      <w:t xml:space="preserve">[1] </w:t>
                    </w:r>
                  </w:p>
                </w:tc>
                <w:tc>
                  <w:tcPr>
                    <w:tcW w:w="0" w:type="auto"/>
                    <w:hideMark/>
                  </w:tcPr>
                  <w:p w:rsidR="00F15094" w:rsidRDefault="00F15094" w:rsidP="000E20E4">
                    <w:pPr>
                      <w:pStyle w:val="Litteraturfrteckning"/>
                      <w:rPr>
                        <w:rFonts w:eastAsiaTheme="minorEastAsia"/>
                        <w:noProof/>
                      </w:rPr>
                    </w:pPr>
                    <w:r w:rsidRPr="00575121">
                      <w:rPr>
                        <w:noProof/>
                        <w:lang w:val="en-US"/>
                      </w:rPr>
                      <w:t xml:space="preserve">”Linux Knowledge Base and Tutorial,” The Linux Tutorial, [Online]. </w:t>
                    </w:r>
                    <w:r>
                      <w:rPr>
                        <w:noProof/>
                      </w:rPr>
                      <w:t>Available: http://www.linux-tutorial.info/. [Använd 30 Januari 2014].</w:t>
                    </w:r>
                  </w:p>
                </w:tc>
              </w:tr>
              <w:tr w:rsidR="00F15094" w:rsidTr="000E20E4">
                <w:trPr>
                  <w:tblCellSpacing w:w="15" w:type="dxa"/>
                </w:trPr>
                <w:tc>
                  <w:tcPr>
                    <w:tcW w:w="50" w:type="pct"/>
                    <w:hideMark/>
                  </w:tcPr>
                  <w:p w:rsidR="00F15094" w:rsidRDefault="00F15094" w:rsidP="000E20E4">
                    <w:pPr>
                      <w:pStyle w:val="Litteraturfrteckning"/>
                      <w:rPr>
                        <w:rFonts w:eastAsiaTheme="minorEastAsia"/>
                        <w:noProof/>
                      </w:rPr>
                    </w:pPr>
                    <w:r>
                      <w:rPr>
                        <w:noProof/>
                      </w:rPr>
                      <w:t xml:space="preserve">[2] </w:t>
                    </w:r>
                  </w:p>
                </w:tc>
                <w:tc>
                  <w:tcPr>
                    <w:tcW w:w="0" w:type="auto"/>
                    <w:hideMark/>
                  </w:tcPr>
                  <w:p w:rsidR="00F15094" w:rsidRDefault="00F15094" w:rsidP="000E20E4">
                    <w:pPr>
                      <w:pStyle w:val="Litteraturfrteckning"/>
                      <w:rPr>
                        <w:rFonts w:eastAsiaTheme="minorEastAsia"/>
                        <w:noProof/>
                      </w:rPr>
                    </w:pPr>
                    <w:r w:rsidRPr="00575121">
                      <w:rPr>
                        <w:noProof/>
                        <w:lang w:val="en-US"/>
                      </w:rPr>
                      <w:t xml:space="preserve">”Raspberrypi org,” [Online]. Available: http://www.raspberrypi.org/. </w:t>
                    </w:r>
                    <w:r>
                      <w:rPr>
                        <w:noProof/>
                      </w:rPr>
                      <w:t>[Använd 2 Februari 2014].</w:t>
                    </w:r>
                  </w:p>
                </w:tc>
              </w:tr>
              <w:tr w:rsidR="00F15094" w:rsidRPr="00DA09FA" w:rsidTr="000E20E4">
                <w:trPr>
                  <w:tblCellSpacing w:w="15" w:type="dxa"/>
                </w:trPr>
                <w:tc>
                  <w:tcPr>
                    <w:tcW w:w="50" w:type="pct"/>
                    <w:hideMark/>
                  </w:tcPr>
                  <w:p w:rsidR="00F15094" w:rsidRDefault="00F15094" w:rsidP="000E20E4">
                    <w:pPr>
                      <w:pStyle w:val="Litteraturfrteckning"/>
                      <w:rPr>
                        <w:rFonts w:eastAsiaTheme="minorEastAsia"/>
                        <w:noProof/>
                        <w:lang w:val="en-US"/>
                      </w:rPr>
                    </w:pPr>
                    <w:r>
                      <w:rPr>
                        <w:noProof/>
                        <w:lang w:val="en-US"/>
                      </w:rPr>
                      <w:t xml:space="preserve">[3] </w:t>
                    </w:r>
                  </w:p>
                </w:tc>
                <w:tc>
                  <w:tcPr>
                    <w:tcW w:w="0" w:type="auto"/>
                    <w:hideMark/>
                  </w:tcPr>
                  <w:p w:rsidR="00F15094" w:rsidRDefault="00F15094" w:rsidP="000E20E4">
                    <w:pPr>
                      <w:pStyle w:val="Litteraturfrteckning"/>
                      <w:rPr>
                        <w:rFonts w:eastAsiaTheme="minorEastAsia"/>
                        <w:noProof/>
                        <w:lang w:val="en-US"/>
                      </w:rPr>
                    </w:pPr>
                    <w:r>
                      <w:rPr>
                        <w:noProof/>
                        <w:lang w:val="en-US"/>
                      </w:rPr>
                      <w:t xml:space="preserve">R. C. Martin, "Chapter 2: Meningful names," in </w:t>
                    </w:r>
                    <w:r>
                      <w:rPr>
                        <w:i/>
                        <w:iCs/>
                        <w:noProof/>
                        <w:lang w:val="en-US"/>
                      </w:rPr>
                      <w:t>Clean Code</w:t>
                    </w:r>
                    <w:r>
                      <w:rPr>
                        <w:noProof/>
                        <w:lang w:val="en-US"/>
                      </w:rPr>
                      <w:t>, Boston, MA, Prentice Hall, Pearson Education, 2012, pp. 17-30.</w:t>
                    </w:r>
                  </w:p>
                </w:tc>
              </w:tr>
            </w:tbl>
            <w:p w:rsidR="00F15094" w:rsidRPr="00575121" w:rsidRDefault="00F15094" w:rsidP="00F15094">
              <w:pPr>
                <w:rPr>
                  <w:rFonts w:eastAsia="Times New Roman"/>
                  <w:noProof/>
                  <w:lang w:val="en-US"/>
                </w:rPr>
              </w:pPr>
            </w:p>
            <w:p w:rsidR="00F15094" w:rsidRPr="00E27942" w:rsidRDefault="00F15094" w:rsidP="00F15094">
              <w:r>
                <w:rPr>
                  <w:b/>
                  <w:bCs/>
                </w:rPr>
                <w:fldChar w:fldCharType="end"/>
              </w:r>
            </w:p>
          </w:sdtContent>
        </w:sdt>
      </w:sdtContent>
    </w:sdt>
    <w:p w:rsidR="006A30ED" w:rsidRDefault="006A30ED" w:rsidP="00F15094">
      <w:pPr>
        <w:rPr>
          <w:lang w:val="en-US"/>
        </w:rPr>
      </w:pPr>
    </w:p>
    <w:p w:rsidR="006A30ED" w:rsidRDefault="006A30ED" w:rsidP="006A30ED">
      <w:pPr>
        <w:pStyle w:val="Ingetavstnd"/>
        <w:rPr>
          <w:lang w:val="en-US"/>
        </w:rPr>
      </w:pPr>
      <w:r>
        <w:rPr>
          <w:lang w:val="en-US"/>
        </w:rPr>
        <w:br w:type="page"/>
      </w:r>
    </w:p>
    <w:p w:rsidR="006A30ED" w:rsidRDefault="006A30ED" w:rsidP="006A30ED">
      <w:pPr>
        <w:pStyle w:val="Rubrik1"/>
        <w:keepLines/>
        <w:spacing w:before="480" w:line="276" w:lineRule="auto"/>
      </w:pPr>
      <w:bookmarkStart w:id="11" w:name="_Toc379271514"/>
      <w:bookmarkStart w:id="12" w:name="_Toc410311243"/>
      <w:r w:rsidRPr="006A30ED">
        <w:rPr>
          <w:rFonts w:ascii="Bookman Old Style" w:hAnsi="Bookman Old Style"/>
          <w:b/>
          <w:color w:val="365F91" w:themeColor="accent1" w:themeShade="BF"/>
          <w:kern w:val="0"/>
          <w:sz w:val="28"/>
          <w:szCs w:val="28"/>
        </w:rPr>
        <w:lastRenderedPageBreak/>
        <w:t>Bilagor</w:t>
      </w:r>
      <w:bookmarkEnd w:id="11"/>
      <w:bookmarkEnd w:id="12"/>
    </w:p>
    <w:p w:rsidR="006A30ED" w:rsidRPr="007A5E2E" w:rsidRDefault="006A30ED" w:rsidP="006A30ED">
      <w:r>
        <w:t xml:space="preserve">Sist lägger man ev. bilagor. Varje bilaga skall ha ett eget namn och finnas på en egen sida. Ofta väljer man dessutom att numrera dessa så att det lätt går att referera till bilagor i texten tidigare i dokumentet. Några exempel på bilagor är programlistningar (källkod), tabeller och bilder.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sorteringsalgoritm i Java ha själva metoden som sorterar inklippt under Resultat eller Metod och hela källkoden inklusive </w:t>
      </w:r>
      <w:proofErr w:type="spellStart"/>
      <w:r>
        <w:t>main</w:t>
      </w:r>
      <w:proofErr w:type="spellEnd"/>
      <w:r>
        <w:t xml:space="preserve"> metoden och övrig kod för att testa sorteringsmetoden som bilaga. På det sättet behöver inte läsaren plöja igenom en massa kod för att hitta det väsentliga, sorteringsmetoden. Samtidigt kan man, om det behövs, kolla upp hela koden om det uppstår frågetecken angående genomförandet. Även bilder kan man behandla på detta sätt; relevanta bilder som är direkt kopplade till rapporten för att visa något, läggs in där saken behandlas. Men är det exempel ett arbete som jobbat med många bilder för att bevisa eller visa något kan man lägga en eller två bilder i rapporter bara för att påvisa det eftersökta och sedan lägga alla andra bilder som bilaga för att läsaren skall kunna kontrollera att arbetet gjorts på många bilder med likartade effekter. </w:t>
      </w:r>
    </w:p>
    <w:p w:rsidR="00F15094" w:rsidRPr="006A30ED" w:rsidRDefault="00F15094" w:rsidP="00F15094"/>
    <w:sectPr w:rsidR="00F15094" w:rsidRPr="006A30ED" w:rsidSect="00C40573">
      <w:footerReference w:type="default" r:id="rId15"/>
      <w:pgSz w:w="11906" w:h="16838"/>
      <w:pgMar w:top="1418" w:right="2552"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8F" w:rsidRDefault="00CB2E8F" w:rsidP="009A0744">
      <w:r>
        <w:separator/>
      </w:r>
    </w:p>
  </w:endnote>
  <w:endnote w:type="continuationSeparator" w:id="0">
    <w:p w:rsidR="00CB2E8F" w:rsidRDefault="00CB2E8F"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Sidfot"/>
    </w:pPr>
    <w:r>
      <w:rPr>
        <w:noProof/>
        <w:lang w:eastAsia="sv-SE"/>
      </w:rPr>
      <mc:AlternateContent>
        <mc:Choice Requires="wps">
          <w:drawing>
            <wp:anchor distT="0" distB="0" distL="114300" distR="114300" simplePos="0" relativeHeight="251663360" behindDoc="0" locked="0" layoutInCell="1" allowOverlap="1" wp14:anchorId="73533387" wp14:editId="59ECB6C8">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Sidfot"/>
      <w:jc w:val="right"/>
    </w:pPr>
  </w:p>
  <w:p w:rsidR="00C76D79" w:rsidRDefault="00C76D79">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Sidfot"/>
          <w:jc w:val="right"/>
        </w:pPr>
        <w:r>
          <w:fldChar w:fldCharType="begin"/>
        </w:r>
        <w:r>
          <w:instrText>PAGE   \* MERGEFORMAT</w:instrText>
        </w:r>
        <w:r>
          <w:fldChar w:fldCharType="separate"/>
        </w:r>
        <w:r w:rsidR="00D64A2B">
          <w:rPr>
            <w:noProof/>
          </w:rPr>
          <w:t>4</w:t>
        </w:r>
        <w:r>
          <w:fldChar w:fldCharType="end"/>
        </w:r>
      </w:p>
    </w:sdtContent>
  </w:sdt>
  <w:p w:rsidR="006A30ED" w:rsidRDefault="006A30E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8F" w:rsidRDefault="00CB2E8F" w:rsidP="009A0744">
      <w:r>
        <w:separator/>
      </w:r>
    </w:p>
  </w:footnote>
  <w:footnote w:type="continuationSeparator" w:id="0">
    <w:p w:rsidR="00CB2E8F" w:rsidRDefault="00CB2E8F"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Sidhuvud"/>
      <w:jc w:val="center"/>
    </w:pPr>
    <w:r>
      <w:rPr>
        <w:noProof/>
        <w:lang w:eastAsia="sv-SE"/>
      </w:rPr>
      <mc:AlternateContent>
        <mc:Choice Requires="wps">
          <w:drawing>
            <wp:anchor distT="0" distB="0" distL="114300" distR="114300" simplePos="0" relativeHeight="251662336" behindDoc="0" locked="0" layoutInCell="1" allowOverlap="1" wp14:anchorId="37FA0735" wp14:editId="0DF35AD1">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4BEFC03E" wp14:editId="47AEECD4">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FD490F">
                          <w:pPr>
                            <w:pStyle w:val="Rubrik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FD490F">
                    <w:pPr>
                      <w:pStyle w:val="Rubrik3"/>
                      <w:spacing w:before="0" w:after="0"/>
                      <w:jc w:val="center"/>
                      <w:rPr>
                        <w:rFonts w:ascii="Arial Narrow" w:hAnsi="Arial Narrow"/>
                        <w:b w:val="0"/>
                        <w:sz w:val="32"/>
                        <w:szCs w:val="32"/>
                      </w:rPr>
                    </w:pPr>
                    <w:r w:rsidRPr="006F3F05">
                      <w:rPr>
                        <w:rFonts w:ascii="Arial Narrow" w:hAnsi="Arial Narrow"/>
                        <w:b w:val="0"/>
                        <w:sz w:val="32"/>
                        <w:szCs w:val="32"/>
                      </w:rPr>
                      <w:t xml:space="preserve">AKADEMIN FÖR </w:t>
                    </w:r>
                    <w:r w:rsidR="0025766E">
                      <w:rPr>
                        <w:rFonts w:ascii="Arial Narrow" w:hAnsi="Arial Narrow"/>
                        <w:b w:val="0"/>
                        <w:sz w:val="32"/>
                        <w:szCs w:val="32"/>
                      </w:rPr>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1CC066D8" wp14:editId="1C36408A">
          <wp:simplePos x="0" y="0"/>
          <wp:positionH relativeFrom="column">
            <wp:posOffset>2214245</wp:posOffset>
          </wp:positionH>
          <wp:positionV relativeFrom="paragraph">
            <wp:posOffset>93345</wp:posOffset>
          </wp:positionV>
          <wp:extent cx="1036800" cy="91440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6856C054" wp14:editId="631D3A51">
          <wp:simplePos x="0" y="0"/>
          <wp:positionH relativeFrom="column">
            <wp:posOffset>-1080135</wp:posOffset>
          </wp:positionH>
          <wp:positionV relativeFrom="paragraph">
            <wp:posOffset>-459741</wp:posOffset>
          </wp:positionV>
          <wp:extent cx="3252258" cy="3038475"/>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94" w:rsidRDefault="00F15094">
    <w:pPr>
      <w:pStyle w:val="Sidhuvud"/>
    </w:pPr>
    <w:r>
      <w:t>Arbetet</w:t>
    </w:r>
    <w:r w:rsidR="00D64A2B">
      <w:t>s</w:t>
    </w:r>
    <w:r>
      <w:t xml:space="preserve"> namn, Författare, Datum</w:t>
    </w:r>
  </w:p>
  <w:p w:rsidR="007B7BFA" w:rsidRDefault="007B7BFA">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8"/>
  </w:num>
  <w:num w:numId="8">
    <w:abstractNumId w:val="5"/>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1304"/>
  <w:hyphenationZone w:val="425"/>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31004"/>
    <w:rsid w:val="00042DAF"/>
    <w:rsid w:val="000452CF"/>
    <w:rsid w:val="00047F6F"/>
    <w:rsid w:val="000517B8"/>
    <w:rsid w:val="00053CD9"/>
    <w:rsid w:val="000B0247"/>
    <w:rsid w:val="000E135A"/>
    <w:rsid w:val="0010661D"/>
    <w:rsid w:val="00137A02"/>
    <w:rsid w:val="00144F00"/>
    <w:rsid w:val="001B1631"/>
    <w:rsid w:val="001B5B24"/>
    <w:rsid w:val="001C5CCB"/>
    <w:rsid w:val="001F6C4E"/>
    <w:rsid w:val="00200EB1"/>
    <w:rsid w:val="00216998"/>
    <w:rsid w:val="0025766E"/>
    <w:rsid w:val="00264E82"/>
    <w:rsid w:val="0026524D"/>
    <w:rsid w:val="002F7719"/>
    <w:rsid w:val="003253C7"/>
    <w:rsid w:val="003611AE"/>
    <w:rsid w:val="00383212"/>
    <w:rsid w:val="003B2DCB"/>
    <w:rsid w:val="003B78A0"/>
    <w:rsid w:val="003D3E9B"/>
    <w:rsid w:val="003D642E"/>
    <w:rsid w:val="003F0D24"/>
    <w:rsid w:val="00415351"/>
    <w:rsid w:val="0042680E"/>
    <w:rsid w:val="004315A9"/>
    <w:rsid w:val="004354E6"/>
    <w:rsid w:val="00440A4C"/>
    <w:rsid w:val="0048531B"/>
    <w:rsid w:val="00492100"/>
    <w:rsid w:val="004A309F"/>
    <w:rsid w:val="004A4279"/>
    <w:rsid w:val="004E09DB"/>
    <w:rsid w:val="00510F31"/>
    <w:rsid w:val="00522101"/>
    <w:rsid w:val="005573B5"/>
    <w:rsid w:val="00570977"/>
    <w:rsid w:val="00593A94"/>
    <w:rsid w:val="00594151"/>
    <w:rsid w:val="005A658D"/>
    <w:rsid w:val="005D4CEC"/>
    <w:rsid w:val="005E74F2"/>
    <w:rsid w:val="00622310"/>
    <w:rsid w:val="00623FF5"/>
    <w:rsid w:val="0062501F"/>
    <w:rsid w:val="00640671"/>
    <w:rsid w:val="00652071"/>
    <w:rsid w:val="0066462C"/>
    <w:rsid w:val="00696556"/>
    <w:rsid w:val="006968F6"/>
    <w:rsid w:val="006A30ED"/>
    <w:rsid w:val="006B69CC"/>
    <w:rsid w:val="006E766D"/>
    <w:rsid w:val="006F3F05"/>
    <w:rsid w:val="00721836"/>
    <w:rsid w:val="007414FA"/>
    <w:rsid w:val="00766D5F"/>
    <w:rsid w:val="007B7BFA"/>
    <w:rsid w:val="00801B52"/>
    <w:rsid w:val="00802124"/>
    <w:rsid w:val="00817BF7"/>
    <w:rsid w:val="00836DD8"/>
    <w:rsid w:val="00837F91"/>
    <w:rsid w:val="00850409"/>
    <w:rsid w:val="008A6534"/>
    <w:rsid w:val="008D797E"/>
    <w:rsid w:val="008D7F8B"/>
    <w:rsid w:val="008E4CB2"/>
    <w:rsid w:val="008F2F3C"/>
    <w:rsid w:val="0090059D"/>
    <w:rsid w:val="00905D02"/>
    <w:rsid w:val="00943BE2"/>
    <w:rsid w:val="009917A7"/>
    <w:rsid w:val="009A0744"/>
    <w:rsid w:val="009B1A5A"/>
    <w:rsid w:val="009C067A"/>
    <w:rsid w:val="009D0745"/>
    <w:rsid w:val="00A64F0E"/>
    <w:rsid w:val="00A76326"/>
    <w:rsid w:val="00A866B5"/>
    <w:rsid w:val="00AA6930"/>
    <w:rsid w:val="00AC4687"/>
    <w:rsid w:val="00AD6663"/>
    <w:rsid w:val="00AE5187"/>
    <w:rsid w:val="00B14204"/>
    <w:rsid w:val="00B36A32"/>
    <w:rsid w:val="00B40C3D"/>
    <w:rsid w:val="00B42DC3"/>
    <w:rsid w:val="00B653B0"/>
    <w:rsid w:val="00BA063C"/>
    <w:rsid w:val="00BA1666"/>
    <w:rsid w:val="00BA5F69"/>
    <w:rsid w:val="00BC600B"/>
    <w:rsid w:val="00BC7788"/>
    <w:rsid w:val="00BE59CC"/>
    <w:rsid w:val="00C3680A"/>
    <w:rsid w:val="00C40573"/>
    <w:rsid w:val="00C76D79"/>
    <w:rsid w:val="00C978F5"/>
    <w:rsid w:val="00CB2E8F"/>
    <w:rsid w:val="00D30B0B"/>
    <w:rsid w:val="00D40E51"/>
    <w:rsid w:val="00D64A2B"/>
    <w:rsid w:val="00D732DA"/>
    <w:rsid w:val="00D75D05"/>
    <w:rsid w:val="00D82BAE"/>
    <w:rsid w:val="00D90A97"/>
    <w:rsid w:val="00DB3AA7"/>
    <w:rsid w:val="00DB76B3"/>
    <w:rsid w:val="00DE1BCE"/>
    <w:rsid w:val="00E35663"/>
    <w:rsid w:val="00E7184F"/>
    <w:rsid w:val="00E72C46"/>
    <w:rsid w:val="00E81E67"/>
    <w:rsid w:val="00E84152"/>
    <w:rsid w:val="00EB667B"/>
    <w:rsid w:val="00EC3CB9"/>
    <w:rsid w:val="00F15094"/>
    <w:rsid w:val="00F21568"/>
    <w:rsid w:val="00F47869"/>
    <w:rsid w:val="00F5425B"/>
    <w:rsid w:val="00F576AB"/>
    <w:rsid w:val="00F66605"/>
    <w:rsid w:val="00F72145"/>
    <w:rsid w:val="00F90637"/>
    <w:rsid w:val="00F951F4"/>
    <w:rsid w:val="00F9666D"/>
    <w:rsid w:val="00FB60E4"/>
    <w:rsid w:val="00FD4562"/>
    <w:rsid w:val="00FD49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Rubrik2">
    <w:name w:val="heading 2"/>
    <w:basedOn w:val="Normal"/>
    <w:next w:val="Normal"/>
    <w:link w:val="Rubrik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Rubrik3">
    <w:name w:val="heading 3"/>
    <w:basedOn w:val="Normal"/>
    <w:next w:val="Normal"/>
    <w:link w:val="Rubrik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354E6"/>
    <w:rPr>
      <w:rFonts w:ascii="Times New Roman" w:eastAsiaTheme="majorEastAsia" w:hAnsi="Times New Roman" w:cstheme="majorBidi"/>
      <w:bCs/>
      <w:kern w:val="32"/>
      <w:sz w:val="36"/>
      <w:szCs w:val="32"/>
      <w:lang w:eastAsia="en-US"/>
    </w:rPr>
  </w:style>
  <w:style w:type="character" w:customStyle="1" w:styleId="Rubrik2Char">
    <w:name w:val="Rubrik 2 Char"/>
    <w:basedOn w:val="Standardstycketeckensnitt"/>
    <w:link w:val="Rubrik2"/>
    <w:rsid w:val="004354E6"/>
    <w:rPr>
      <w:rFonts w:ascii="Times New Roman" w:eastAsiaTheme="majorEastAsia" w:hAnsi="Times New Roman" w:cstheme="majorBidi"/>
      <w:bCs/>
      <w:iCs/>
      <w:sz w:val="28"/>
      <w:szCs w:val="28"/>
      <w:lang w:eastAsia="en-US"/>
    </w:rPr>
  </w:style>
  <w:style w:type="character" w:customStyle="1" w:styleId="Rubrik3Char">
    <w:name w:val="Rubrik 3 Char"/>
    <w:basedOn w:val="Standardstycketeckensnitt"/>
    <w:link w:val="Rubrik3"/>
    <w:uiPriority w:val="9"/>
    <w:rsid w:val="00B42DC3"/>
    <w:rPr>
      <w:rFonts w:asciiTheme="majorHAnsi" w:eastAsiaTheme="majorEastAsia" w:hAnsiTheme="majorHAnsi" w:cstheme="majorBidi"/>
      <w:b/>
      <w:bCs/>
      <w:sz w:val="26"/>
      <w:szCs w:val="26"/>
      <w:lang w:eastAsia="en-US"/>
    </w:rPr>
  </w:style>
  <w:style w:type="paragraph" w:styleId="Rubrik">
    <w:name w:val="Title"/>
    <w:basedOn w:val="Normal"/>
    <w:next w:val="Normal"/>
    <w:link w:val="Rubrik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CitatChar">
    <w:name w:val="Citat Char"/>
    <w:basedOn w:val="Standardstycketeckensnitt"/>
    <w:link w:val="Citat0"/>
    <w:uiPriority w:val="29"/>
    <w:rsid w:val="00492100"/>
    <w:rPr>
      <w:rFonts w:ascii="Times New Roman" w:eastAsia="Times New Roman" w:hAnsi="Times New Roman"/>
      <w:iCs/>
      <w:color w:val="000000"/>
      <w:sz w:val="24"/>
      <w:szCs w:val="24"/>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354E6"/>
    <w:pPr>
      <w:keepNext/>
      <w:spacing w:before="60" w:after="0" w:line="240" w:lineRule="auto"/>
      <w:outlineLvl w:val="0"/>
    </w:pPr>
    <w:rPr>
      <w:rFonts w:ascii="Times New Roman" w:eastAsiaTheme="majorEastAsia" w:hAnsi="Times New Roman" w:cstheme="majorBidi"/>
      <w:bCs/>
      <w:kern w:val="32"/>
      <w:sz w:val="36"/>
      <w:szCs w:val="32"/>
    </w:rPr>
  </w:style>
  <w:style w:type="paragraph" w:styleId="Rubrik2">
    <w:name w:val="heading 2"/>
    <w:basedOn w:val="Normal"/>
    <w:next w:val="Normal"/>
    <w:link w:val="Rubrik2Char"/>
    <w:unhideWhenUsed/>
    <w:qFormat/>
    <w:rsid w:val="004354E6"/>
    <w:pPr>
      <w:keepNext/>
      <w:spacing w:after="0" w:line="240" w:lineRule="auto"/>
      <w:outlineLvl w:val="1"/>
    </w:pPr>
    <w:rPr>
      <w:rFonts w:ascii="Times New Roman" w:eastAsiaTheme="majorEastAsia" w:hAnsi="Times New Roman" w:cstheme="majorBidi"/>
      <w:bCs/>
      <w:iCs/>
      <w:sz w:val="28"/>
      <w:szCs w:val="28"/>
    </w:rPr>
  </w:style>
  <w:style w:type="paragraph" w:styleId="Rubrik3">
    <w:name w:val="heading 3"/>
    <w:basedOn w:val="Normal"/>
    <w:next w:val="Normal"/>
    <w:link w:val="Rubrik3Char"/>
    <w:unhideWhenUsed/>
    <w:qFormat/>
    <w:rsid w:val="00B42DC3"/>
    <w:pPr>
      <w:keepNext/>
      <w:spacing w:before="240" w:after="60" w:line="240" w:lineRule="auto"/>
      <w:outlineLvl w:val="2"/>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354E6"/>
    <w:rPr>
      <w:rFonts w:ascii="Times New Roman" w:eastAsiaTheme="majorEastAsia" w:hAnsi="Times New Roman" w:cstheme="majorBidi"/>
      <w:bCs/>
      <w:kern w:val="32"/>
      <w:sz w:val="36"/>
      <w:szCs w:val="32"/>
      <w:lang w:eastAsia="en-US"/>
    </w:rPr>
  </w:style>
  <w:style w:type="character" w:customStyle="1" w:styleId="Rubrik2Char">
    <w:name w:val="Rubrik 2 Char"/>
    <w:basedOn w:val="Standardstycketeckensnitt"/>
    <w:link w:val="Rubrik2"/>
    <w:rsid w:val="004354E6"/>
    <w:rPr>
      <w:rFonts w:ascii="Times New Roman" w:eastAsiaTheme="majorEastAsia" w:hAnsi="Times New Roman" w:cstheme="majorBidi"/>
      <w:bCs/>
      <w:iCs/>
      <w:sz w:val="28"/>
      <w:szCs w:val="28"/>
      <w:lang w:eastAsia="en-US"/>
    </w:rPr>
  </w:style>
  <w:style w:type="character" w:customStyle="1" w:styleId="Rubrik3Char">
    <w:name w:val="Rubrik 3 Char"/>
    <w:basedOn w:val="Standardstycketeckensnitt"/>
    <w:link w:val="Rubrik3"/>
    <w:uiPriority w:val="9"/>
    <w:rsid w:val="00B42DC3"/>
    <w:rPr>
      <w:rFonts w:asciiTheme="majorHAnsi" w:eastAsiaTheme="majorEastAsia" w:hAnsiTheme="majorHAnsi" w:cstheme="majorBidi"/>
      <w:b/>
      <w:bCs/>
      <w:sz w:val="26"/>
      <w:szCs w:val="26"/>
      <w:lang w:eastAsia="en-US"/>
    </w:rPr>
  </w:style>
  <w:style w:type="paragraph" w:styleId="Rubrik">
    <w:name w:val="Title"/>
    <w:basedOn w:val="Normal"/>
    <w:next w:val="Normal"/>
    <w:link w:val="RubrikChar"/>
    <w:qFormat/>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492100"/>
    <w:pPr>
      <w:spacing w:before="120" w:after="120" w:line="240" w:lineRule="auto"/>
      <w:ind w:left="680"/>
    </w:pPr>
    <w:rPr>
      <w:rFonts w:ascii="Times New Roman" w:eastAsia="Times New Roman" w:hAnsi="Times New Roman" w:cs="Times New Roman"/>
      <w:iCs/>
      <w:color w:val="000000"/>
      <w:sz w:val="24"/>
      <w:szCs w:val="24"/>
    </w:rPr>
  </w:style>
  <w:style w:type="character" w:customStyle="1" w:styleId="CitatChar">
    <w:name w:val="Citat Char"/>
    <w:basedOn w:val="Standardstycketeckensnitt"/>
    <w:link w:val="Citat0"/>
    <w:uiPriority w:val="29"/>
    <w:rsid w:val="00492100"/>
    <w:rPr>
      <w:rFonts w:ascii="Times New Roman" w:eastAsia="Times New Roman" w:hAnsi="Times New Roman"/>
      <w:iCs/>
      <w:color w:val="000000"/>
      <w:sz w:val="24"/>
      <w:szCs w:val="24"/>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492100"/>
    <w:pPr>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semiHidden/>
    <w:unhideWhenUsed/>
    <w:qFormat/>
    <w:rsid w:val="004A4279"/>
    <w:pPr>
      <w:keepLines/>
      <w:spacing w:before="480" w:line="276" w:lineRule="auto"/>
      <w:outlineLvl w:val="9"/>
    </w:pPr>
    <w:rPr>
      <w:rFonts w:asciiTheme="majorHAnsi" w:hAnsiTheme="majorHAnsi"/>
      <w:b/>
      <w:color w:val="365F91" w:themeColor="accent1" w:themeShade="BF"/>
      <w:kern w:val="0"/>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11EA51E5-0936-4C1C-A12D-AD82ADA1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higmall+ATMiesg.dotx</Template>
  <TotalTime>35</TotalTime>
  <Pages>1</Pages>
  <Words>1272</Words>
  <Characters>6743</Characters>
  <Application>Microsoft Office Word</Application>
  <DocSecurity>0</DocSecurity>
  <Lines>56</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Ake Wallin</cp:lastModifiedBy>
  <cp:revision>3</cp:revision>
  <cp:lastPrinted>2010-06-09T11:23:00Z</cp:lastPrinted>
  <dcterms:created xsi:type="dcterms:W3CDTF">2015-01-29T14:27:00Z</dcterms:created>
  <dcterms:modified xsi:type="dcterms:W3CDTF">2015-02-02T08:44:00Z</dcterms:modified>
</cp:coreProperties>
</file>